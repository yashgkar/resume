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B66BAA" w:rsidP="00913946">
            <w:pPr>
              <w:pStyle w:val="Title"/>
            </w:pPr>
            <w:r>
              <w:t xml:space="preserve">Yash </w:t>
            </w:r>
            <w:r>
              <w:rPr>
                <w:rStyle w:val="IntenseEmphasis"/>
              </w:rPr>
              <w:t>Garudkar</w:t>
            </w:r>
          </w:p>
          <w:p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r w:rsidR="00EC4DE2">
              <w:t xml:space="preserve">+91 </w:t>
            </w:r>
            <w:r w:rsidR="00B66BAA">
              <w:t>9673906209</w:t>
            </w:r>
          </w:p>
          <w:p w:rsidR="00692703" w:rsidRPr="00CF1A49" w:rsidRDefault="00B66BAA" w:rsidP="00913946">
            <w:pPr>
              <w:pStyle w:val="ContactInfoEmphasis"/>
              <w:contextualSpacing w:val="0"/>
            </w:pPr>
            <w:r>
              <w:t>yashgarudkar@gmail.com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5CAC30682714CEBABCFB57D49847C0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B66BAA">
              <w:t>https://in.linkedin.com/in/yashgarudkar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3AB026BBFCD44519A4282F0D4DB8F15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https://github.com/yashgkar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B66BAA" w:rsidRPr="00E16D9F" w:rsidRDefault="00B66BAA" w:rsidP="00E16D9F">
            <w:pPr>
              <w:pStyle w:val="BodyText"/>
              <w:jc w:val="both"/>
              <w:rPr>
                <w:b/>
                <w:bCs/>
                <w:sz w:val="24"/>
                <w:szCs w:val="24"/>
              </w:rPr>
            </w:pPr>
            <w:bookmarkStart w:id="0" w:name="_GoBack"/>
            <w:r w:rsidRPr="00E16D9F">
              <w:rPr>
                <w:b/>
                <w:bCs/>
                <w:sz w:val="24"/>
                <w:szCs w:val="24"/>
              </w:rPr>
              <w:t xml:space="preserve">A highly disciplined and_ hard- working individual looking for a responsible career opportunity where </w:t>
            </w:r>
            <w:r w:rsidRPr="00E16D9F">
              <w:rPr>
                <w:b/>
                <w:bCs/>
                <w:sz w:val="24"/>
                <w:szCs w:val="24"/>
              </w:rPr>
              <w:t>I</w:t>
            </w:r>
            <w:r w:rsidRPr="00E16D9F">
              <w:rPr>
                <w:b/>
                <w:bCs/>
                <w:sz w:val="24"/>
                <w:szCs w:val="24"/>
              </w:rPr>
              <w:t xml:space="preserve"> can utilize my practical technical knowledge, management skills, leadership qualities to make my best contributions towards the organization and subsequently gain good experience.</w:t>
            </w:r>
          </w:p>
          <w:bookmarkEnd w:id="0"/>
          <w:p w:rsidR="001755A8" w:rsidRPr="00CF1A49" w:rsidRDefault="001755A8" w:rsidP="00913946">
            <w:pPr>
              <w:contextualSpacing w:val="0"/>
            </w:pPr>
          </w:p>
        </w:tc>
      </w:tr>
    </w:tbl>
    <w:p w:rsidR="004E01EB" w:rsidRPr="00CF1A49" w:rsidRDefault="00B66BAA" w:rsidP="004E01EB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B66BAA" w:rsidP="001D0BF1">
            <w:pPr>
              <w:pStyle w:val="Heading3"/>
              <w:contextualSpacing w:val="0"/>
              <w:outlineLvl w:val="2"/>
            </w:pPr>
            <w:r>
              <w:t>2018</w:t>
            </w:r>
          </w:p>
          <w:p w:rsidR="001D0BF1" w:rsidRPr="00CF1A49" w:rsidRDefault="00B66BAA" w:rsidP="001D0BF1">
            <w:pPr>
              <w:pStyle w:val="Heading2"/>
              <w:contextualSpacing w:val="0"/>
              <w:outlineLvl w:val="1"/>
            </w:pPr>
            <w:r>
              <w:t>Restaurant Billing System</w:t>
            </w:r>
            <w:r>
              <w:t xml:space="preserve">, </w:t>
            </w:r>
            <w:r>
              <w:rPr>
                <w:rStyle w:val="SubtleReference"/>
              </w:rPr>
              <w:t>Completed</w:t>
            </w:r>
          </w:p>
          <w:p w:rsidR="001E3120" w:rsidRPr="00CF1A49" w:rsidRDefault="00B66BAA" w:rsidP="00B66BAA">
            <w:pPr>
              <w:pStyle w:val="BodyText"/>
            </w:pPr>
            <w:r>
              <w:t xml:space="preserve">The idea of this project was to build a simple interface to create a new order and print the bill for the same. </w:t>
            </w:r>
            <w:r>
              <w:t>Additionally,</w:t>
            </w:r>
            <w:r>
              <w:t xml:space="preserve"> the restaurant owners can create sales graph for post sales analysis. Technology Used - Python, RDBMS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B66BAA" w:rsidP="00F61DF9">
            <w:pPr>
              <w:pStyle w:val="Heading3"/>
              <w:contextualSpacing w:val="0"/>
              <w:outlineLvl w:val="2"/>
            </w:pPr>
            <w:r>
              <w:t>2019-20</w:t>
            </w:r>
          </w:p>
          <w:p w:rsidR="00F61DF9" w:rsidRPr="00CF1A49" w:rsidRDefault="00B66BAA" w:rsidP="00F61DF9">
            <w:pPr>
              <w:pStyle w:val="Heading2"/>
              <w:contextualSpacing w:val="0"/>
              <w:outlineLvl w:val="1"/>
            </w:pPr>
            <w:r>
              <w:t>Web Application for Efficient Payments And Billing System ONGOING 2019-2020</w:t>
            </w:r>
            <w:r w:rsidR="00F61DF9" w:rsidRPr="00CF1A49">
              <w:t xml:space="preserve">, </w:t>
            </w:r>
            <w:r>
              <w:rPr>
                <w:b w:val="0"/>
              </w:rPr>
              <w:t>ongoing</w:t>
            </w:r>
          </w:p>
          <w:p w:rsidR="00B66BAA" w:rsidRDefault="00B66BAA" w:rsidP="00B66BAA">
            <w:pPr>
              <w:pStyle w:val="BodyText"/>
            </w:pPr>
            <w:r>
              <w:t>Making payments easier and billing efficiently by using cloud computing. Technologies used - JavaScript, HTML, CSS, Flutter for Android apps</w:t>
            </w:r>
          </w:p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CADA6218AC8D408BB707E04AF04B77B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CF1A49" w:rsidTr="00B66BAA">
        <w:trPr>
          <w:trHeight w:val="1024"/>
        </w:trPr>
        <w:tc>
          <w:tcPr>
            <w:tcW w:w="9445" w:type="dxa"/>
          </w:tcPr>
          <w:p w:rsidR="001D0BF1" w:rsidRPr="00CF1A49" w:rsidRDefault="00B66BAA" w:rsidP="001D0BF1">
            <w:pPr>
              <w:pStyle w:val="Heading3"/>
              <w:contextualSpacing w:val="0"/>
              <w:outlineLvl w:val="2"/>
            </w:pPr>
            <w:r>
              <w:t>2016-2020</w:t>
            </w:r>
          </w:p>
          <w:p w:rsidR="007538DC" w:rsidRPr="00CF1A49" w:rsidRDefault="00B66BAA" w:rsidP="00B66BAA">
            <w:pPr>
              <w:pStyle w:val="Heading2"/>
              <w:contextualSpacing w:val="0"/>
            </w:pPr>
            <w:r>
              <w:t>Computer Engineering</w:t>
            </w:r>
            <w:r w:rsidR="001D0BF1" w:rsidRPr="00CF1A49">
              <w:t xml:space="preserve"> </w:t>
            </w:r>
            <w:r>
              <w:t xml:space="preserve">SANDIP INSTITUTE OF TECHNOLOGY AND RESEARCH CENTER </w:t>
            </w:r>
          </w:p>
        </w:tc>
      </w:tr>
      <w:tr w:rsidR="00F61DF9" w:rsidRPr="00CF1A49" w:rsidTr="00B66BAA">
        <w:trPr>
          <w:trHeight w:val="674"/>
        </w:trPr>
        <w:tc>
          <w:tcPr>
            <w:tcW w:w="9445" w:type="dxa"/>
            <w:tcMar>
              <w:top w:w="216" w:type="dxa"/>
            </w:tcMar>
          </w:tcPr>
          <w:p w:rsidR="00F61DF9" w:rsidRPr="00CF1A49" w:rsidRDefault="00B66BAA" w:rsidP="00F61DF9">
            <w:pPr>
              <w:pStyle w:val="Heading3"/>
              <w:contextualSpacing w:val="0"/>
              <w:outlineLvl w:val="2"/>
            </w:pPr>
            <w:r>
              <w:t>2016</w:t>
            </w:r>
          </w:p>
          <w:p w:rsidR="00F61DF9" w:rsidRDefault="00B66BAA" w:rsidP="00B66BAA">
            <w:pPr>
              <w:pStyle w:val="Heading2"/>
              <w:contextualSpacing w:val="0"/>
              <w:outlineLvl w:val="1"/>
            </w:pPr>
            <w:r>
              <w:t>Higher Secondary Education K.S.K.W. COLLEGE NASHIK 2013-2016</w:t>
            </w:r>
          </w:p>
          <w:p w:rsidR="00B66BAA" w:rsidRDefault="00B66BAA" w:rsidP="00B66BAA">
            <w:pPr>
              <w:pStyle w:val="Heading2"/>
              <w:contextualSpacing w:val="0"/>
              <w:outlineLvl w:val="1"/>
            </w:pPr>
          </w:p>
          <w:p w:rsidR="00B66BAA" w:rsidRPr="00CF1A49" w:rsidRDefault="00B66BAA" w:rsidP="00B66BAA">
            <w:pPr>
              <w:pStyle w:val="Heading3"/>
              <w:contextualSpacing w:val="0"/>
              <w:outlineLvl w:val="2"/>
            </w:pPr>
            <w:r>
              <w:t>201</w:t>
            </w:r>
            <w:r>
              <w:t>3</w:t>
            </w:r>
          </w:p>
          <w:p w:rsidR="00B66BAA" w:rsidRDefault="00B66BAA" w:rsidP="00B66BAA">
            <w:pPr>
              <w:pStyle w:val="Heading2"/>
              <w:contextualSpacing w:val="0"/>
            </w:pPr>
            <w:r>
              <w:t>ST. LAWRENCE HIGH SCHOOL</w:t>
            </w:r>
          </w:p>
        </w:tc>
      </w:tr>
    </w:tbl>
    <w:sdt>
      <w:sdtPr>
        <w:alias w:val="Skills:"/>
        <w:tag w:val="Skills:"/>
        <w:id w:val="-1392877668"/>
        <w:placeholder>
          <w:docPart w:val="11507DF4F6B8450E909A9B893C1A7D17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439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114"/>
        <w:gridCol w:w="4115"/>
      </w:tblGrid>
      <w:tr w:rsidR="003A0632" w:rsidRPr="006E1507" w:rsidTr="00E16D9F">
        <w:trPr>
          <w:trHeight w:val="1429"/>
        </w:trPr>
        <w:tc>
          <w:tcPr>
            <w:tcW w:w="4115" w:type="dxa"/>
          </w:tcPr>
          <w:p w:rsidR="001E3120" w:rsidRPr="00E16D9F" w:rsidRDefault="00B66BAA" w:rsidP="006E1507">
            <w:pPr>
              <w:pStyle w:val="ListBullet"/>
              <w:contextualSpacing w:val="0"/>
              <w:rPr>
                <w:b/>
                <w:bCs/>
              </w:rPr>
            </w:pPr>
            <w:r w:rsidRPr="00E16D9F">
              <w:rPr>
                <w:b/>
                <w:bCs/>
              </w:rPr>
              <w:t>Data Structures</w:t>
            </w:r>
          </w:p>
          <w:p w:rsidR="001F4E6D" w:rsidRPr="00E16D9F" w:rsidRDefault="00B66BAA" w:rsidP="006E1507">
            <w:pPr>
              <w:pStyle w:val="ListBullet"/>
              <w:contextualSpacing w:val="0"/>
              <w:rPr>
                <w:b/>
                <w:bCs/>
              </w:rPr>
            </w:pPr>
            <w:r w:rsidRPr="00E16D9F">
              <w:rPr>
                <w:b/>
                <w:bCs/>
              </w:rPr>
              <w:t>OOPS Concepts</w:t>
            </w:r>
          </w:p>
          <w:p w:rsidR="009F00B3" w:rsidRPr="00E16D9F" w:rsidRDefault="009F00B3" w:rsidP="006E1507">
            <w:pPr>
              <w:pStyle w:val="ListBullet"/>
              <w:contextualSpacing w:val="0"/>
              <w:rPr>
                <w:b/>
                <w:bCs/>
              </w:rPr>
            </w:pPr>
            <w:r w:rsidRPr="00E16D9F">
              <w:rPr>
                <w:b/>
                <w:bCs/>
              </w:rPr>
              <w:t>MySQL</w:t>
            </w:r>
          </w:p>
          <w:p w:rsidR="009F00B3" w:rsidRPr="00E16D9F" w:rsidRDefault="009F00B3" w:rsidP="006E1507">
            <w:pPr>
              <w:pStyle w:val="ListBullet"/>
              <w:contextualSpacing w:val="0"/>
              <w:rPr>
                <w:b/>
                <w:bCs/>
              </w:rPr>
            </w:pPr>
            <w:r w:rsidRPr="00E16D9F">
              <w:rPr>
                <w:b/>
                <w:bCs/>
              </w:rPr>
              <w:t>LaTeX</w:t>
            </w:r>
          </w:p>
          <w:p w:rsidR="009F00B3" w:rsidRPr="00E16D9F" w:rsidRDefault="009F00B3" w:rsidP="006E1507">
            <w:pPr>
              <w:pStyle w:val="ListBullet"/>
              <w:contextualSpacing w:val="0"/>
              <w:rPr>
                <w:b/>
                <w:bCs/>
              </w:rPr>
            </w:pPr>
            <w:r w:rsidRPr="00E16D9F">
              <w:rPr>
                <w:b/>
                <w:bCs/>
              </w:rPr>
              <w:t>Flutter</w:t>
            </w:r>
          </w:p>
          <w:p w:rsidR="009F00B3" w:rsidRPr="00E16D9F" w:rsidRDefault="009F00B3" w:rsidP="009F00B3">
            <w:pPr>
              <w:pStyle w:val="ListBullet"/>
              <w:contextualSpacing w:val="0"/>
              <w:rPr>
                <w:b/>
                <w:bCs/>
              </w:rPr>
            </w:pPr>
            <w:r w:rsidRPr="00E16D9F">
              <w:rPr>
                <w:b/>
                <w:bCs/>
              </w:rPr>
              <w:t>JUnit Testing</w:t>
            </w:r>
          </w:p>
        </w:tc>
        <w:tc>
          <w:tcPr>
            <w:tcW w:w="4115" w:type="dxa"/>
            <w:tcMar>
              <w:left w:w="360" w:type="dxa"/>
            </w:tcMar>
          </w:tcPr>
          <w:p w:rsidR="003A0632" w:rsidRPr="00E16D9F" w:rsidRDefault="00B66BAA" w:rsidP="006E1507">
            <w:pPr>
              <w:pStyle w:val="ListBullet"/>
              <w:contextualSpacing w:val="0"/>
              <w:rPr>
                <w:b/>
                <w:bCs/>
              </w:rPr>
            </w:pPr>
            <w:r w:rsidRPr="00E16D9F">
              <w:rPr>
                <w:b/>
                <w:bCs/>
              </w:rPr>
              <w:t>Web Technologies</w:t>
            </w:r>
            <w:r w:rsidR="00EC4DE2" w:rsidRPr="00E16D9F">
              <w:rPr>
                <w:b/>
                <w:bCs/>
              </w:rPr>
              <w:t xml:space="preserve"> </w:t>
            </w:r>
            <w:r w:rsidRPr="00E16D9F">
              <w:rPr>
                <w:b/>
                <w:bCs/>
              </w:rPr>
              <w:t>(HTML, CSS, JavaScript, PHP)</w:t>
            </w:r>
          </w:p>
          <w:p w:rsidR="001E3120" w:rsidRPr="00E16D9F" w:rsidRDefault="00EC4DE2" w:rsidP="00EC4DE2">
            <w:pPr>
              <w:pStyle w:val="ListBullet"/>
              <w:contextualSpacing w:val="0"/>
              <w:rPr>
                <w:b/>
                <w:bCs/>
              </w:rPr>
            </w:pPr>
            <w:r w:rsidRPr="00E16D9F">
              <w:rPr>
                <w:b/>
                <w:bCs/>
              </w:rPr>
              <w:t>C/C++/Python</w:t>
            </w:r>
          </w:p>
          <w:p w:rsidR="009F00B3" w:rsidRPr="00E16D9F" w:rsidRDefault="009F00B3" w:rsidP="00EC4DE2">
            <w:pPr>
              <w:pStyle w:val="ListBullet"/>
              <w:contextualSpacing w:val="0"/>
              <w:rPr>
                <w:b/>
                <w:bCs/>
              </w:rPr>
            </w:pPr>
            <w:r w:rsidRPr="00E16D9F">
              <w:rPr>
                <w:b/>
                <w:bCs/>
              </w:rPr>
              <w:t>GitHub</w:t>
            </w:r>
          </w:p>
          <w:p w:rsidR="009F00B3" w:rsidRPr="00E16D9F" w:rsidRDefault="009F00B3" w:rsidP="00EC4DE2">
            <w:pPr>
              <w:pStyle w:val="ListBullet"/>
              <w:contextualSpacing w:val="0"/>
              <w:rPr>
                <w:b/>
                <w:bCs/>
              </w:rPr>
            </w:pPr>
            <w:r w:rsidRPr="00E16D9F">
              <w:rPr>
                <w:b/>
                <w:bCs/>
              </w:rPr>
              <w:t>VS Code</w:t>
            </w:r>
          </w:p>
          <w:p w:rsidR="009F00B3" w:rsidRPr="00E16D9F" w:rsidRDefault="009F00B3" w:rsidP="00EC4DE2">
            <w:pPr>
              <w:pStyle w:val="ListBullet"/>
              <w:contextualSpacing w:val="0"/>
              <w:rPr>
                <w:b/>
                <w:bCs/>
              </w:rPr>
            </w:pPr>
            <w:r w:rsidRPr="00E16D9F">
              <w:rPr>
                <w:b/>
                <w:bCs/>
              </w:rPr>
              <w:t>Eclipse</w:t>
            </w:r>
          </w:p>
        </w:tc>
      </w:tr>
    </w:tbl>
    <w:sdt>
      <w:sdtPr>
        <w:alias w:val="Activities:"/>
        <w:tag w:val="Activities:"/>
        <w:id w:val="1223332893"/>
        <w:placeholder>
          <w:docPart w:val="46DC1EF058E7491187095A24109CC55C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E16D9F" w:rsidRPr="00E16D9F" w:rsidRDefault="00E16D9F" w:rsidP="00E16D9F">
      <w:pPr>
        <w:pStyle w:val="BodyText"/>
        <w:rPr>
          <w:b/>
          <w:bCs/>
        </w:rPr>
      </w:pPr>
      <w:r w:rsidRPr="00E16D9F">
        <w:rPr>
          <w:b/>
          <w:bCs/>
        </w:rPr>
        <w:t>Google DevFest 2019 Organizing Team Member</w:t>
      </w:r>
    </w:p>
    <w:p w:rsidR="00E16D9F" w:rsidRPr="00E16D9F" w:rsidRDefault="00E16D9F" w:rsidP="00E16D9F">
      <w:pPr>
        <w:pStyle w:val="BodyText"/>
        <w:rPr>
          <w:b/>
          <w:bCs/>
        </w:rPr>
      </w:pPr>
      <w:r w:rsidRPr="00E16D9F">
        <w:rPr>
          <w:b/>
          <w:bCs/>
        </w:rPr>
        <w:t>1</w:t>
      </w:r>
      <w:r w:rsidRPr="00E16D9F">
        <w:rPr>
          <w:b/>
          <w:bCs/>
        </w:rPr>
        <w:t>st - K.K. Wagh Short Film Competition</w:t>
      </w:r>
    </w:p>
    <w:p w:rsidR="00E16D9F" w:rsidRPr="00E16D9F" w:rsidRDefault="00E16D9F" w:rsidP="00E16D9F">
      <w:pPr>
        <w:pStyle w:val="BodyText"/>
        <w:rPr>
          <w:b/>
          <w:bCs/>
        </w:rPr>
      </w:pPr>
      <w:r w:rsidRPr="00E16D9F">
        <w:rPr>
          <w:b/>
          <w:bCs/>
        </w:rPr>
        <w:t>2nd</w:t>
      </w:r>
      <w:r w:rsidRPr="00E16D9F">
        <w:rPr>
          <w:b/>
          <w:bCs/>
        </w:rPr>
        <w:t xml:space="preserve"> Photography Competition </w:t>
      </w:r>
    </w:p>
    <w:p w:rsidR="00E16D9F" w:rsidRPr="00E16D9F" w:rsidRDefault="00E16D9F" w:rsidP="00E16D9F">
      <w:pPr>
        <w:pStyle w:val="BodyText"/>
        <w:rPr>
          <w:b/>
          <w:bCs/>
        </w:rPr>
      </w:pPr>
      <w:r w:rsidRPr="00E16D9F">
        <w:rPr>
          <w:b/>
          <w:bCs/>
        </w:rPr>
        <w:t xml:space="preserve">UI/UX Design with Adobe XD </w:t>
      </w:r>
    </w:p>
    <w:p w:rsidR="00E16D9F" w:rsidRPr="00E16D9F" w:rsidRDefault="00E16D9F" w:rsidP="00E16D9F">
      <w:pPr>
        <w:pStyle w:val="BodyText"/>
        <w:rPr>
          <w:b/>
          <w:bCs/>
        </w:rPr>
      </w:pPr>
      <w:r w:rsidRPr="00E16D9F">
        <w:rPr>
          <w:b/>
          <w:bCs/>
        </w:rPr>
        <w:t xml:space="preserve">Fashion Show Choreographer Sandipotsav </w:t>
      </w:r>
    </w:p>
    <w:p w:rsidR="00E16D9F" w:rsidRPr="00E16D9F" w:rsidRDefault="00E16D9F" w:rsidP="00E16D9F">
      <w:pPr>
        <w:pStyle w:val="BodyText"/>
        <w:rPr>
          <w:b/>
          <w:bCs/>
        </w:rPr>
      </w:pPr>
      <w:r w:rsidRPr="00E16D9F">
        <w:rPr>
          <w:b/>
          <w:bCs/>
        </w:rPr>
        <w:t xml:space="preserve">Performed at NAAC Event (certified) </w:t>
      </w:r>
    </w:p>
    <w:p w:rsidR="00E16D9F" w:rsidRPr="00E16D9F" w:rsidRDefault="00E16D9F" w:rsidP="00E16D9F">
      <w:pPr>
        <w:pStyle w:val="BodyText"/>
        <w:rPr>
          <w:b/>
          <w:bCs/>
        </w:rPr>
      </w:pPr>
      <w:r w:rsidRPr="00E16D9F">
        <w:rPr>
          <w:b/>
          <w:bCs/>
        </w:rPr>
        <w:t>Indian Science Congress 2020 Attende</w:t>
      </w:r>
      <w:r w:rsidRPr="00E16D9F">
        <w:rPr>
          <w:b/>
          <w:bCs/>
        </w:rPr>
        <w:t>e</w:t>
      </w:r>
    </w:p>
    <w:p w:rsidR="00E16D9F" w:rsidRPr="00E16D9F" w:rsidRDefault="00E16D9F" w:rsidP="00E16D9F">
      <w:pPr>
        <w:pStyle w:val="BodyText"/>
        <w:rPr>
          <w:b/>
          <w:bCs/>
        </w:rPr>
      </w:pPr>
      <w:r w:rsidRPr="00E16D9F">
        <w:rPr>
          <w:b/>
          <w:bCs/>
        </w:rPr>
        <w:t>Dance India Dance 3rd Audition Finalist</w:t>
      </w:r>
    </w:p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559" w:rsidRDefault="00AA7559" w:rsidP="0068194B">
      <w:r>
        <w:separator/>
      </w:r>
    </w:p>
    <w:p w:rsidR="00AA7559" w:rsidRDefault="00AA7559"/>
    <w:p w:rsidR="00AA7559" w:rsidRDefault="00AA7559"/>
  </w:endnote>
  <w:endnote w:type="continuationSeparator" w:id="0">
    <w:p w:rsidR="00AA7559" w:rsidRDefault="00AA7559" w:rsidP="0068194B">
      <w:r>
        <w:continuationSeparator/>
      </w:r>
    </w:p>
    <w:p w:rsidR="00AA7559" w:rsidRDefault="00AA7559"/>
    <w:p w:rsidR="00AA7559" w:rsidRDefault="00AA75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559" w:rsidRDefault="00AA7559" w:rsidP="0068194B">
      <w:r>
        <w:separator/>
      </w:r>
    </w:p>
    <w:p w:rsidR="00AA7559" w:rsidRDefault="00AA7559"/>
    <w:p w:rsidR="00AA7559" w:rsidRDefault="00AA7559"/>
  </w:footnote>
  <w:footnote w:type="continuationSeparator" w:id="0">
    <w:p w:rsidR="00AA7559" w:rsidRDefault="00AA7559" w:rsidP="0068194B">
      <w:r>
        <w:continuationSeparator/>
      </w:r>
    </w:p>
    <w:p w:rsidR="00AA7559" w:rsidRDefault="00AA7559"/>
    <w:p w:rsidR="00AA7559" w:rsidRDefault="00AA75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3E3535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A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00B3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7559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6BA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6D9F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4DE2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37E01"/>
  <w15:chartTrackingRefBased/>
  <w15:docId w15:val="{59198E9A-6730-4511-A183-69A7380B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nhideWhenUsed/>
    <w:qFormat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sh%20Sonawan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CAC30682714CEBABCFB57D49847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8C904-D52E-4DD4-9DFC-4FD01062B226}"/>
      </w:docPartPr>
      <w:docPartBody>
        <w:p w:rsidR="00000000" w:rsidRDefault="007E0EA7">
          <w:pPr>
            <w:pStyle w:val="85CAC30682714CEBABCFB57D49847C03"/>
          </w:pPr>
          <w:r w:rsidRPr="00CF1A49">
            <w:t>·</w:t>
          </w:r>
        </w:p>
      </w:docPartBody>
    </w:docPart>
    <w:docPart>
      <w:docPartPr>
        <w:name w:val="3AB026BBFCD44519A4282F0D4DB8F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521E7-83C6-4C45-BE07-60E23CB43FF6}"/>
      </w:docPartPr>
      <w:docPartBody>
        <w:p w:rsidR="00000000" w:rsidRDefault="007E0EA7">
          <w:pPr>
            <w:pStyle w:val="3AB026BBFCD44519A4282F0D4DB8F15A"/>
          </w:pPr>
          <w:r w:rsidRPr="00CF1A49">
            <w:t>·</w:t>
          </w:r>
        </w:p>
      </w:docPartBody>
    </w:docPart>
    <w:docPart>
      <w:docPartPr>
        <w:name w:val="CADA6218AC8D408BB707E04AF04B7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8879C-6C5B-4BAF-8AC1-CCFCA2B4459E}"/>
      </w:docPartPr>
      <w:docPartBody>
        <w:p w:rsidR="00000000" w:rsidRDefault="007E0EA7">
          <w:pPr>
            <w:pStyle w:val="CADA6218AC8D408BB707E04AF04B77B2"/>
          </w:pPr>
          <w:r w:rsidRPr="00CF1A49">
            <w:t>Education</w:t>
          </w:r>
        </w:p>
      </w:docPartBody>
    </w:docPart>
    <w:docPart>
      <w:docPartPr>
        <w:name w:val="11507DF4F6B8450E909A9B893C1A7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E09DD-71A2-4CC2-A930-33907C2E4DFB}"/>
      </w:docPartPr>
      <w:docPartBody>
        <w:p w:rsidR="00000000" w:rsidRDefault="007E0EA7">
          <w:pPr>
            <w:pStyle w:val="11507DF4F6B8450E909A9B893C1A7D17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46DC1EF058E7491187095A24109CC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C1DE6-2BD6-48BF-8B5A-CDF3513FB449}"/>
      </w:docPartPr>
      <w:docPartBody>
        <w:p w:rsidR="00000000" w:rsidRDefault="007E0EA7">
          <w:pPr>
            <w:pStyle w:val="46DC1EF058E7491187095A24109CC55C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F7"/>
    <w:rsid w:val="007E0EA7"/>
    <w:rsid w:val="0086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30202F259E4E8A879FB1250231A83A">
    <w:name w:val="4930202F259E4E8A879FB1250231A83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DDB3DD786B743A7B7C9D3279F933B10">
    <w:name w:val="BDDB3DD786B743A7B7C9D3279F933B10"/>
  </w:style>
  <w:style w:type="paragraph" w:customStyle="1" w:styleId="D6E81CC5E0F44655ADDFD7D623B06B1B">
    <w:name w:val="D6E81CC5E0F44655ADDFD7D623B06B1B"/>
  </w:style>
  <w:style w:type="paragraph" w:customStyle="1" w:styleId="279F1AEC973544D385584D05A6FCF3FD">
    <w:name w:val="279F1AEC973544D385584D05A6FCF3FD"/>
  </w:style>
  <w:style w:type="paragraph" w:customStyle="1" w:styleId="A571724D4A0A4E0ABBD2D1301E293C62">
    <w:name w:val="A571724D4A0A4E0ABBD2D1301E293C62"/>
  </w:style>
  <w:style w:type="paragraph" w:customStyle="1" w:styleId="02AD1E5819CD489BBE6F96BBD4031F23">
    <w:name w:val="02AD1E5819CD489BBE6F96BBD4031F23"/>
  </w:style>
  <w:style w:type="paragraph" w:customStyle="1" w:styleId="85CAC30682714CEBABCFB57D49847C03">
    <w:name w:val="85CAC30682714CEBABCFB57D49847C03"/>
  </w:style>
  <w:style w:type="paragraph" w:customStyle="1" w:styleId="25397BC6EEDC477B9FF42D434B6DC103">
    <w:name w:val="25397BC6EEDC477B9FF42D434B6DC103"/>
  </w:style>
  <w:style w:type="paragraph" w:customStyle="1" w:styleId="3AB026BBFCD44519A4282F0D4DB8F15A">
    <w:name w:val="3AB026BBFCD44519A4282F0D4DB8F15A"/>
  </w:style>
  <w:style w:type="paragraph" w:customStyle="1" w:styleId="E708DCC90F384C6B87739CBFBA8D2AAA">
    <w:name w:val="E708DCC90F384C6B87739CBFBA8D2AAA"/>
  </w:style>
  <w:style w:type="paragraph" w:customStyle="1" w:styleId="80BF5EC576074F979AF6E35390D359CE">
    <w:name w:val="80BF5EC576074F979AF6E35390D359CE"/>
  </w:style>
  <w:style w:type="paragraph" w:customStyle="1" w:styleId="53AEFC8C8E2E497DB35BCB5A4AC8F6AD">
    <w:name w:val="53AEFC8C8E2E497DB35BCB5A4AC8F6AD"/>
  </w:style>
  <w:style w:type="paragraph" w:customStyle="1" w:styleId="CADE88BC4B064A919F3B631296A9B7C8">
    <w:name w:val="CADE88BC4B064A919F3B631296A9B7C8"/>
  </w:style>
  <w:style w:type="paragraph" w:customStyle="1" w:styleId="3DBC4E8A804741EAA4F4DA586DD142C8">
    <w:name w:val="3DBC4E8A804741EAA4F4DA586DD142C8"/>
  </w:style>
  <w:style w:type="paragraph" w:customStyle="1" w:styleId="B98DEF875E5D4BBABC330B0D6C33A7BD">
    <w:name w:val="B98DEF875E5D4BBABC330B0D6C33A7BD"/>
  </w:style>
  <w:style w:type="character" w:styleId="SubtleReference">
    <w:name w:val="Subtle Reference"/>
    <w:basedOn w:val="DefaultParagraphFont"/>
    <w:uiPriority w:val="10"/>
    <w:qFormat/>
    <w:rsid w:val="008638F7"/>
    <w:rPr>
      <w:b/>
      <w:caps w:val="0"/>
      <w:smallCaps/>
      <w:color w:val="595959" w:themeColor="text1" w:themeTint="A6"/>
    </w:rPr>
  </w:style>
  <w:style w:type="paragraph" w:customStyle="1" w:styleId="A4CC9599C2454280A7130D6392DC6997">
    <w:name w:val="A4CC9599C2454280A7130D6392DC6997"/>
  </w:style>
  <w:style w:type="paragraph" w:customStyle="1" w:styleId="12BFD6E9FEF54D5ABD16F70DB074C7EC">
    <w:name w:val="12BFD6E9FEF54D5ABD16F70DB074C7EC"/>
  </w:style>
  <w:style w:type="paragraph" w:customStyle="1" w:styleId="92AB8B7DCE0F4A938D41D1F49F82100C">
    <w:name w:val="92AB8B7DCE0F4A938D41D1F49F82100C"/>
  </w:style>
  <w:style w:type="paragraph" w:customStyle="1" w:styleId="277D8A5366F841899BF9765F278786E6">
    <w:name w:val="277D8A5366F841899BF9765F278786E6"/>
  </w:style>
  <w:style w:type="paragraph" w:customStyle="1" w:styleId="999C6FB1183B411092D4F17D3BE3A381">
    <w:name w:val="999C6FB1183B411092D4F17D3BE3A381"/>
  </w:style>
  <w:style w:type="paragraph" w:customStyle="1" w:styleId="3D29C76157CA42059C5C820F00961707">
    <w:name w:val="3D29C76157CA42059C5C820F00961707"/>
  </w:style>
  <w:style w:type="paragraph" w:customStyle="1" w:styleId="D29E9E8DAB8746D8B68BC0FB9DCDD5DC">
    <w:name w:val="D29E9E8DAB8746D8B68BC0FB9DCDD5DC"/>
  </w:style>
  <w:style w:type="paragraph" w:customStyle="1" w:styleId="CADA6218AC8D408BB707E04AF04B77B2">
    <w:name w:val="CADA6218AC8D408BB707E04AF04B77B2"/>
  </w:style>
  <w:style w:type="paragraph" w:customStyle="1" w:styleId="FBBB283EA4BE488A932D3424D9509D52">
    <w:name w:val="FBBB283EA4BE488A932D3424D9509D52"/>
  </w:style>
  <w:style w:type="paragraph" w:customStyle="1" w:styleId="CE44FEE506A44D489A06E7729E64C987">
    <w:name w:val="CE44FEE506A44D489A06E7729E64C987"/>
  </w:style>
  <w:style w:type="paragraph" w:customStyle="1" w:styleId="EDC68F1C76FC401F8F262B697E2DE7CB">
    <w:name w:val="EDC68F1C76FC401F8F262B697E2DE7CB"/>
  </w:style>
  <w:style w:type="paragraph" w:customStyle="1" w:styleId="AD67DA5D371E448F96D53DDD2EE6E9DB">
    <w:name w:val="AD67DA5D371E448F96D53DDD2EE6E9DB"/>
  </w:style>
  <w:style w:type="paragraph" w:customStyle="1" w:styleId="FF71D4E4AB074024B4BB2B3D521B1F90">
    <w:name w:val="FF71D4E4AB074024B4BB2B3D521B1F90"/>
  </w:style>
  <w:style w:type="paragraph" w:customStyle="1" w:styleId="1561371C48B14210AE66422BC8825720">
    <w:name w:val="1561371C48B14210AE66422BC8825720"/>
  </w:style>
  <w:style w:type="paragraph" w:customStyle="1" w:styleId="A0087800CB1E475991176CBBF12994A5">
    <w:name w:val="A0087800CB1E475991176CBBF12994A5"/>
  </w:style>
  <w:style w:type="paragraph" w:customStyle="1" w:styleId="85440E1F4A244F3885FE097552DDBF63">
    <w:name w:val="85440E1F4A244F3885FE097552DDBF63"/>
  </w:style>
  <w:style w:type="paragraph" w:customStyle="1" w:styleId="7E4E1859D7094AE990410C8AB1CEF239">
    <w:name w:val="7E4E1859D7094AE990410C8AB1CEF239"/>
  </w:style>
  <w:style w:type="paragraph" w:customStyle="1" w:styleId="6AB9F747EC6C495A9FA91CC64EB7773E">
    <w:name w:val="6AB9F747EC6C495A9FA91CC64EB7773E"/>
  </w:style>
  <w:style w:type="paragraph" w:customStyle="1" w:styleId="11507DF4F6B8450E909A9B893C1A7D17">
    <w:name w:val="11507DF4F6B8450E909A9B893C1A7D17"/>
  </w:style>
  <w:style w:type="paragraph" w:customStyle="1" w:styleId="CB7D76FAF4E2428CAF954D649FBD9B26">
    <w:name w:val="CB7D76FAF4E2428CAF954D649FBD9B26"/>
  </w:style>
  <w:style w:type="paragraph" w:customStyle="1" w:styleId="02ECCF11258B43B790CE3E00E8837BDE">
    <w:name w:val="02ECCF11258B43B790CE3E00E8837BDE"/>
  </w:style>
  <w:style w:type="paragraph" w:customStyle="1" w:styleId="80D0BFFFC56D418BA2388E5C1458198B">
    <w:name w:val="80D0BFFFC56D418BA2388E5C1458198B"/>
  </w:style>
  <w:style w:type="paragraph" w:customStyle="1" w:styleId="B3EA926CD59346C28212844AA84BDC8F">
    <w:name w:val="B3EA926CD59346C28212844AA84BDC8F"/>
  </w:style>
  <w:style w:type="paragraph" w:customStyle="1" w:styleId="F267A3CBDD1E45AF9110CB003C4E5CBB">
    <w:name w:val="F267A3CBDD1E45AF9110CB003C4E5CBB"/>
  </w:style>
  <w:style w:type="paragraph" w:customStyle="1" w:styleId="46DC1EF058E7491187095A24109CC55C">
    <w:name w:val="46DC1EF058E7491187095A24109CC55C"/>
  </w:style>
  <w:style w:type="paragraph" w:customStyle="1" w:styleId="1EDD1A3A6777466E8F62159BB6FD8F1C">
    <w:name w:val="1EDD1A3A6777466E8F62159BB6FD8F1C"/>
  </w:style>
  <w:style w:type="paragraph" w:customStyle="1" w:styleId="B7B28BCE28444EEC961B984C3E2A2BB3">
    <w:name w:val="B7B28BCE28444EEC961B984C3E2A2BB3"/>
    <w:rsid w:val="008638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19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Sonawane;yashgarudkar@gmail.com</dc:creator>
  <cp:keywords/>
  <dc:description/>
  <cp:lastModifiedBy>Manish Sonawane</cp:lastModifiedBy>
  <cp:revision>3</cp:revision>
  <dcterms:created xsi:type="dcterms:W3CDTF">2019-10-25T10:32:00Z</dcterms:created>
  <dcterms:modified xsi:type="dcterms:W3CDTF">2019-10-25T10:51:00Z</dcterms:modified>
  <cp:category/>
</cp:coreProperties>
</file>